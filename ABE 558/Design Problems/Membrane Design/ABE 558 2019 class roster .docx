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60" w:type="dxa"/>
        <w:tblLook w:val="04A0" w:firstRow="1" w:lastRow="0" w:firstColumn="1" w:lastColumn="0" w:noHBand="0" w:noVBand="1"/>
      </w:tblPr>
      <w:tblGrid>
        <w:gridCol w:w="960"/>
        <w:gridCol w:w="460"/>
        <w:gridCol w:w="2613"/>
        <w:gridCol w:w="222"/>
      </w:tblGrid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ABE 55800 - Spring 2019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Class Roster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Alm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Madalyn J.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</w:t>
            </w: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Atherton, Kathryn F.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Bell, Sarah K.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Bhargava, Shreshth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Bowes, Clayton A.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Carr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Rebecca C.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Chang, Celine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Chatterjee, </w:t>
            </w: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Rohit</w:t>
            </w:r>
            <w:proofErr w:type="spellEnd"/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Chen, </w:t>
            </w: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Yunru</w:t>
            </w:r>
            <w:proofErr w:type="spellEnd"/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Crank, Ivy L.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Dieu, Trang M.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Dixon, Michelle P.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Gee, Mark T.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Hamlin, John A.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Hauersperger, Daniel N.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Hegwood, Margaret L.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Hoch, Tony E.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Hovstadius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Sara M.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Hubbard, Susan C.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Jeon, Juya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Jergens, Timothy A.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Kerstiens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Emily A.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Leroy, Nathan J.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Magill, Sean O.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McAnulty, Barbara A.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Muskat, James M.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Nguyen, Quynh N.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Nisonson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Hannah G.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O'Neill, Hannah E.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Olivieri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Giulia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Ortiz-Velez, Adrian N.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Palmer, Kristen T.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Park, Anthony C.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Patil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Nikita N.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Primer, Lauren L.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Reichstetter, Sarah T.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Reyes, Brittany N.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Richards, Carly A.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Rodibaugh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Matthew J.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Roush, Meredith G.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Shi, Yun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Smith, Alexander T.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Smith, Gillian V.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Snyder, Kylie N.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Spiritoso, Holly N.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Tedder, Elizabeth M.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Troyer, Kiersten J.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Vorbe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Laurence M.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Wendel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Kaitlin L.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Willhite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Calvin M.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Wollensak</w:t>
            </w:r>
            <w:proofErr w:type="spellEnd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Ryan F.</w:t>
            </w:r>
          </w:p>
        </w:tc>
      </w:tr>
      <w:tr w:rsidR="0083659C" w:rsidRPr="0083659C" w:rsidTr="008365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59C" w:rsidRPr="0083659C" w:rsidRDefault="0083659C" w:rsidP="00836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Zhang, </w:t>
            </w:r>
            <w:proofErr w:type="spellStart"/>
            <w:r w:rsidRPr="008365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Hongji</w:t>
            </w:r>
            <w:proofErr w:type="spellEnd"/>
          </w:p>
        </w:tc>
      </w:tr>
    </w:tbl>
    <w:p w:rsidR="00286945" w:rsidRDefault="0083659C"/>
    <w:sectPr w:rsidR="0028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9C"/>
    <w:rsid w:val="004769CA"/>
    <w:rsid w:val="0083659C"/>
    <w:rsid w:val="008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7A0E"/>
  <w15:chartTrackingRefBased/>
  <w15:docId w15:val="{5B4175A3-D32A-4518-BBA0-A38D9ECC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16E1BB7E.dotm</Template>
  <TotalTime>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Okos, Martin R</dc:creator>
  <cp:keywords/>
  <dc:description/>
  <cp:lastModifiedBy>Okos, Martin R</cp:lastModifiedBy>
  <cp:revision>1</cp:revision>
  <dcterms:created xsi:type="dcterms:W3CDTF">2019-01-09T16:55:00Z</dcterms:created>
  <dcterms:modified xsi:type="dcterms:W3CDTF">2019-01-09T16:58:00Z</dcterms:modified>
</cp:coreProperties>
</file>