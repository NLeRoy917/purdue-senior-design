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DE" w:rsidRDefault="00AD6F16" w:rsidP="00AD6F16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304800</wp:posOffset>
                </wp:positionV>
                <wp:extent cx="5977890" cy="2600325"/>
                <wp:effectExtent l="0" t="0" r="0" b="8572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2600325"/>
                          <a:chOff x="0" y="0"/>
                          <a:chExt cx="5977890" cy="260032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981075" y="0"/>
                            <a:ext cx="5143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2"/>
                        <wps:cNvSpPr/>
                        <wps:spPr>
                          <a:xfrm>
                            <a:off x="981075" y="628650"/>
                            <a:ext cx="5143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3"/>
                        <wps:cNvSpPr/>
                        <wps:spPr>
                          <a:xfrm>
                            <a:off x="981075" y="1257300"/>
                            <a:ext cx="5143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4"/>
                        <wps:cNvSpPr/>
                        <wps:spPr>
                          <a:xfrm>
                            <a:off x="981075" y="1885950"/>
                            <a:ext cx="5143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5"/>
                        <wps:cNvSpPr/>
                        <wps:spPr>
                          <a:xfrm>
                            <a:off x="2590800" y="276225"/>
                            <a:ext cx="5143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6"/>
                        <wps:cNvSpPr/>
                        <wps:spPr>
                          <a:xfrm>
                            <a:off x="2590800" y="923925"/>
                            <a:ext cx="5143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7"/>
                        <wps:cNvSpPr/>
                        <wps:spPr>
                          <a:xfrm>
                            <a:off x="2590800" y="1571625"/>
                            <a:ext cx="5143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8"/>
                        <wps:cNvSpPr/>
                        <wps:spPr>
                          <a:xfrm>
                            <a:off x="4200525" y="1257300"/>
                            <a:ext cx="5143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9"/>
                        <wps:cNvSpPr/>
                        <wps:spPr>
                          <a:xfrm>
                            <a:off x="4200525" y="542925"/>
                            <a:ext cx="5143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2"/>
                        <wps:cNvCnPr/>
                        <wps:spPr>
                          <a:xfrm flipH="1">
                            <a:off x="742950" y="104775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4"/>
                        <wps:cNvCnPr/>
                        <wps:spPr>
                          <a:xfrm flipH="1">
                            <a:off x="742950" y="752475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5"/>
                        <wps:cNvCnPr/>
                        <wps:spPr>
                          <a:xfrm flipH="1">
                            <a:off x="742950" y="1362075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6"/>
                        <wps:cNvCnPr/>
                        <wps:spPr>
                          <a:xfrm flipH="1">
                            <a:off x="742950" y="1990725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7"/>
                        <wps:cNvCnPr/>
                        <wps:spPr>
                          <a:xfrm flipH="1">
                            <a:off x="2352675" y="39052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8"/>
                        <wps:cNvCnPr/>
                        <wps:spPr>
                          <a:xfrm flipH="1">
                            <a:off x="3962400" y="657225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0"/>
                        <wps:cNvCnPr/>
                        <wps:spPr>
                          <a:xfrm flipH="1">
                            <a:off x="2352675" y="1028700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1"/>
                        <wps:cNvCnPr/>
                        <wps:spPr>
                          <a:xfrm flipH="1">
                            <a:off x="3962400" y="1371600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2"/>
                        <wps:cNvCnPr/>
                        <wps:spPr>
                          <a:xfrm flipH="1">
                            <a:off x="2352675" y="1676400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4"/>
                        <wps:cNvCnPr/>
                        <wps:spPr>
                          <a:xfrm flipH="1">
                            <a:off x="1495425" y="104775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5"/>
                        <wps:cNvCnPr/>
                        <wps:spPr>
                          <a:xfrm flipH="1">
                            <a:off x="1495425" y="1981200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6"/>
                        <wps:cNvCnPr/>
                        <wps:spPr>
                          <a:xfrm flipH="1">
                            <a:off x="1495425" y="733425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7"/>
                        <wps:cNvCnPr/>
                        <wps:spPr>
                          <a:xfrm flipH="1">
                            <a:off x="1495425" y="1362075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29"/>
                        <wps:cNvCnPr/>
                        <wps:spPr>
                          <a:xfrm>
                            <a:off x="742950" y="104775"/>
                            <a:ext cx="0" cy="12668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2"/>
                        <wps:cNvCnPr/>
                        <wps:spPr>
                          <a:xfrm>
                            <a:off x="742950" y="1371600"/>
                            <a:ext cx="0" cy="1952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4"/>
                        <wps:cNvCnPr/>
                        <wps:spPr>
                          <a:xfrm>
                            <a:off x="742950" y="1619250"/>
                            <a:ext cx="0" cy="21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39"/>
                        <wps:cNvCnPr/>
                        <wps:spPr>
                          <a:xfrm flipV="1">
                            <a:off x="742950" y="1885950"/>
                            <a:ext cx="0" cy="1095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1"/>
                        <wps:cNvCnPr/>
                        <wps:spPr>
                          <a:xfrm>
                            <a:off x="1724025" y="104775"/>
                            <a:ext cx="0" cy="12668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2"/>
                        <wps:cNvCnPr/>
                        <wps:spPr>
                          <a:xfrm>
                            <a:off x="1724025" y="1352550"/>
                            <a:ext cx="0" cy="1952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3"/>
                        <wps:cNvCnPr/>
                        <wps:spPr>
                          <a:xfrm>
                            <a:off x="1724025" y="1600200"/>
                            <a:ext cx="0" cy="219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4"/>
                        <wps:cNvCnPr/>
                        <wps:spPr>
                          <a:xfrm flipV="1">
                            <a:off x="1724025" y="1876425"/>
                            <a:ext cx="0" cy="109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6"/>
                        <wps:cNvCnPr/>
                        <wps:spPr>
                          <a:xfrm>
                            <a:off x="1724025" y="1028700"/>
                            <a:ext cx="2011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7"/>
                        <wps:cNvSpPr/>
                        <wps:spPr>
                          <a:xfrm>
                            <a:off x="1933575" y="914400"/>
                            <a:ext cx="228600" cy="2286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Isosceles Triangle 48"/>
                        <wps:cNvSpPr/>
                        <wps:spPr>
                          <a:xfrm>
                            <a:off x="1952625" y="1143000"/>
                            <a:ext cx="182880" cy="9144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49"/>
                        <wps:cNvCnPr/>
                        <wps:spPr>
                          <a:xfrm>
                            <a:off x="2152650" y="1028700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1"/>
                        <wps:cNvCnPr/>
                        <wps:spPr>
                          <a:xfrm>
                            <a:off x="2352675" y="400050"/>
                            <a:ext cx="0" cy="8715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3"/>
                        <wps:cNvCnPr/>
                        <wps:spPr>
                          <a:xfrm>
                            <a:off x="2352675" y="1238250"/>
                            <a:ext cx="0" cy="3117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5"/>
                        <wps:cNvCnPr/>
                        <wps:spPr>
                          <a:xfrm flipH="1" flipV="1">
                            <a:off x="2352675" y="1476375"/>
                            <a:ext cx="0" cy="2071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59"/>
                        <wps:cNvCnPr/>
                        <wps:spPr>
                          <a:xfrm flipH="1">
                            <a:off x="3105150" y="400050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0"/>
                        <wps:cNvCnPr/>
                        <wps:spPr>
                          <a:xfrm flipH="1">
                            <a:off x="3105150" y="1028700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1"/>
                        <wps:cNvCnPr/>
                        <wps:spPr>
                          <a:xfrm flipH="1">
                            <a:off x="3105150" y="1676400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2"/>
                        <wps:cNvCnPr/>
                        <wps:spPr>
                          <a:xfrm>
                            <a:off x="3333750" y="400050"/>
                            <a:ext cx="0" cy="8715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3"/>
                        <wps:cNvCnPr/>
                        <wps:spPr>
                          <a:xfrm>
                            <a:off x="3333750" y="1238250"/>
                            <a:ext cx="0" cy="3117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4"/>
                        <wps:cNvCnPr/>
                        <wps:spPr>
                          <a:xfrm flipH="1" flipV="1">
                            <a:off x="3333750" y="1476375"/>
                            <a:ext cx="0" cy="2071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5"/>
                        <wps:cNvCnPr/>
                        <wps:spPr>
                          <a:xfrm>
                            <a:off x="3343275" y="1028700"/>
                            <a:ext cx="20116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Flowchart: Connector 66"/>
                        <wps:cNvSpPr/>
                        <wps:spPr>
                          <a:xfrm>
                            <a:off x="3552825" y="914400"/>
                            <a:ext cx="228600" cy="2286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Isosceles Triangle 67"/>
                        <wps:cNvSpPr/>
                        <wps:spPr>
                          <a:xfrm>
                            <a:off x="3581400" y="1143000"/>
                            <a:ext cx="182880" cy="9144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8"/>
                        <wps:cNvCnPr/>
                        <wps:spPr>
                          <a:xfrm>
                            <a:off x="3781425" y="1028700"/>
                            <a:ext cx="190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0"/>
                        <wps:cNvCnPr/>
                        <wps:spPr>
                          <a:xfrm>
                            <a:off x="3962400" y="657225"/>
                            <a:ext cx="0" cy="365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3"/>
                        <wps:cNvCnPr/>
                        <wps:spPr>
                          <a:xfrm>
                            <a:off x="3962400" y="962025"/>
                            <a:ext cx="0" cy="3222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5"/>
                        <wps:cNvCnPr/>
                        <wps:spPr>
                          <a:xfrm flipV="1">
                            <a:off x="3962400" y="1200150"/>
                            <a:ext cx="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6"/>
                        <wps:cNvCnPr/>
                        <wps:spPr>
                          <a:xfrm flipH="1">
                            <a:off x="4714875" y="647700"/>
                            <a:ext cx="233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7"/>
                        <wps:cNvCnPr/>
                        <wps:spPr>
                          <a:xfrm flipH="1">
                            <a:off x="4714875" y="137160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8"/>
                        <wps:cNvCnPr/>
                        <wps:spPr>
                          <a:xfrm>
                            <a:off x="4943475" y="647700"/>
                            <a:ext cx="0" cy="3762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79"/>
                        <wps:cNvCnPr/>
                        <wps:spPr>
                          <a:xfrm>
                            <a:off x="4943475" y="981075"/>
                            <a:ext cx="0" cy="3222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1"/>
                        <wps:cNvCnPr/>
                        <wps:spPr>
                          <a:xfrm flipH="1" flipV="1">
                            <a:off x="4943475" y="1190625"/>
                            <a:ext cx="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5"/>
                        <wps:cNvCnPr/>
                        <wps:spPr>
                          <a:xfrm>
                            <a:off x="219075" y="1104900"/>
                            <a:ext cx="520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6"/>
                        <wps:cNvCnPr/>
                        <wps:spPr>
                          <a:xfrm>
                            <a:off x="4953000" y="1104900"/>
                            <a:ext cx="520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8"/>
                        <wps:cNvCnPr/>
                        <wps:spPr>
                          <a:xfrm>
                            <a:off x="1238250" y="219075"/>
                            <a:ext cx="0" cy="17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89"/>
                        <wps:cNvCnPr/>
                        <wps:spPr>
                          <a:xfrm>
                            <a:off x="1238250" y="847725"/>
                            <a:ext cx="0" cy="17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0"/>
                        <wps:cNvCnPr/>
                        <wps:spPr>
                          <a:xfrm>
                            <a:off x="1238250" y="1476375"/>
                            <a:ext cx="0" cy="17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1"/>
                        <wps:cNvCnPr/>
                        <wps:spPr>
                          <a:xfrm>
                            <a:off x="1257300" y="2105025"/>
                            <a:ext cx="0" cy="17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2"/>
                        <wps:cNvCnPr/>
                        <wps:spPr>
                          <a:xfrm>
                            <a:off x="2857500" y="495300"/>
                            <a:ext cx="0" cy="17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3"/>
                        <wps:cNvCnPr/>
                        <wps:spPr>
                          <a:xfrm>
                            <a:off x="4457700" y="1476375"/>
                            <a:ext cx="0" cy="17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4"/>
                        <wps:cNvCnPr/>
                        <wps:spPr>
                          <a:xfrm>
                            <a:off x="4457700" y="762000"/>
                            <a:ext cx="0" cy="17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5"/>
                        <wps:cNvCnPr/>
                        <wps:spPr>
                          <a:xfrm>
                            <a:off x="2857500" y="1790700"/>
                            <a:ext cx="0" cy="17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6"/>
                        <wps:cNvCnPr/>
                        <wps:spPr>
                          <a:xfrm>
                            <a:off x="2857500" y="1143000"/>
                            <a:ext cx="0" cy="179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8"/>
                        <wps:cNvCnPr/>
                        <wps:spPr>
                          <a:xfrm>
                            <a:off x="1238250" y="400050"/>
                            <a:ext cx="3857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0"/>
                        <wps:cNvCnPr/>
                        <wps:spPr>
                          <a:xfrm>
                            <a:off x="1238250" y="1028700"/>
                            <a:ext cx="3857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1"/>
                        <wps:cNvCnPr/>
                        <wps:spPr>
                          <a:xfrm>
                            <a:off x="1238250" y="1657350"/>
                            <a:ext cx="3857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2"/>
                        <wps:cNvCnPr/>
                        <wps:spPr>
                          <a:xfrm>
                            <a:off x="1257300" y="2286000"/>
                            <a:ext cx="36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3"/>
                        <wps:cNvCnPr/>
                        <wps:spPr>
                          <a:xfrm>
                            <a:off x="4457700" y="1647825"/>
                            <a:ext cx="3857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4"/>
                        <wps:cNvCnPr/>
                        <wps:spPr>
                          <a:xfrm>
                            <a:off x="4467225" y="942975"/>
                            <a:ext cx="3857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5"/>
                        <wps:cNvCnPr/>
                        <wps:spPr>
                          <a:xfrm>
                            <a:off x="2857500" y="1971675"/>
                            <a:ext cx="3857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6"/>
                        <wps:cNvCnPr/>
                        <wps:spPr>
                          <a:xfrm>
                            <a:off x="2857500" y="1314450"/>
                            <a:ext cx="3857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7"/>
                        <wps:cNvCnPr/>
                        <wps:spPr>
                          <a:xfrm>
                            <a:off x="2857500" y="666750"/>
                            <a:ext cx="3857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0"/>
                        <wps:cNvCnPr/>
                        <wps:spPr>
                          <a:xfrm>
                            <a:off x="1619250" y="400050"/>
                            <a:ext cx="0" cy="21945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1"/>
                        <wps:cNvCnPr/>
                        <wps:spPr>
                          <a:xfrm>
                            <a:off x="3248025" y="666750"/>
                            <a:ext cx="0" cy="1920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2"/>
                        <wps:cNvCnPr/>
                        <wps:spPr>
                          <a:xfrm>
                            <a:off x="4848225" y="942975"/>
                            <a:ext cx="0" cy="1645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4"/>
                        <wps:cNvCnPr/>
                        <wps:spPr>
                          <a:xfrm>
                            <a:off x="1619250" y="2590800"/>
                            <a:ext cx="38576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Box 115"/>
                        <wps:cNvSpPr txBox="1"/>
                        <wps:spPr>
                          <a:xfrm>
                            <a:off x="0" y="876300"/>
                            <a:ext cx="71882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739EF" w:rsidRDefault="00C739EF" w:rsidP="00C739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739EF"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Feed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7" name="TextBox 116"/>
                        <wps:cNvSpPr txBox="1"/>
                        <wps:spPr>
                          <a:xfrm>
                            <a:off x="4819650" y="838200"/>
                            <a:ext cx="110109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739EF" w:rsidRDefault="00C739EF" w:rsidP="00C739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C739EF"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Retentate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8" name="TextBox 117"/>
                        <wps:cNvSpPr txBox="1"/>
                        <wps:spPr>
                          <a:xfrm>
                            <a:off x="4876800" y="2333625"/>
                            <a:ext cx="110109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739EF" w:rsidRDefault="00C739EF" w:rsidP="00C739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739EF"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Permeate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3.75pt;margin-top:24pt;width:470.7pt;height:204.75pt;z-index:251742208" coordsize="59778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">
                <v:rect id="Rectangle 1" o:spid="_x0000_s1027" style="position:absolute;left:9810;width:514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rect id="Rectangle 2" o:spid="_x0000_s1028" style="position:absolute;left:9810;top:6286;width:514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rect id="Rectangle 3" o:spid="_x0000_s1029" style="position:absolute;left:9810;top:12573;width:5144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<v:rect id="Rectangle 4" o:spid="_x0000_s1030" style="position:absolute;left:9810;top:18859;width:514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<v:rect id="Rectangle 5" o:spid="_x0000_s1031" style="position:absolute;left:25908;top:2762;width:5143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<v:rect id="Rectangle 6" o:spid="_x0000_s1032" style="position:absolute;left:25908;top:9239;width:5143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<v:rect id="Rectangle 7" o:spid="_x0000_s1033" style="position:absolute;left:25908;top:15716;width:5143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<v:rect id="Rectangle 8" o:spid="_x0000_s1034" style="position:absolute;left:42005;top:12573;width:5143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rect id="Rectangle 9" o:spid="_x0000_s1035" style="position:absolute;left:42005;top:5429;width:5143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  <v:line id="Straight Connector 12" o:spid="_x0000_s1036" style="position:absolute;flip:x;visibility:visible;mso-wrap-style:square" from="7429,1047" to="9763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<v:stroke joinstyle="miter"/>
                </v:line>
                <v:line id="Straight Connector 14" o:spid="_x0000_s1037" style="position:absolute;flip:x;visibility:visible;mso-wrap-style:square" from="7429,7524" to="9763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<v:stroke joinstyle="miter"/>
                </v:line>
                <v:line id="Straight Connector 15" o:spid="_x0000_s1038" style="position:absolute;flip:x;visibility:visible;mso-wrap-style:square" from="7429,13620" to="9763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" strokecolor="black [3213]" strokeweight=".5pt">
                  <v:stroke joinstyle="miter"/>
                </v:line>
                <v:line id="Straight Connector 16" o:spid="_x0000_s1039" style="position:absolute;flip:x;visibility:visible;mso-wrap-style:square" from="7429,19907" to="9763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<v:stroke joinstyle="miter"/>
                </v:line>
                <v:line id="Straight Connector 17" o:spid="_x0000_s1040" style="position:absolute;flip:x;visibility:visible;mso-wrap-style:square" from="23526,3905" to="25812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<v:stroke joinstyle="miter"/>
                </v:line>
                <v:line id="Straight Connector 18" o:spid="_x0000_s1041" style="position:absolute;flip:x;visibility:visible;mso-wrap-style:square" from="39624,6572" to="41957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<v:stroke joinstyle="miter"/>
                </v:line>
                <v:line id="Straight Connector 20" o:spid="_x0000_s1042" style="position:absolute;flip:x;visibility:visible;mso-wrap-style:square" from="23526,10287" to="2586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<v:stroke joinstyle="miter"/>
                </v:line>
                <v:line id="Straight Connector 21" o:spid="_x0000_s1043" style="position:absolute;flip:x;visibility:visible;mso-wrap-style:square" from="39624,13716" to="4195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<v:stroke joinstyle="miter"/>
                </v:line>
                <v:line id="Straight Connector 22" o:spid="_x0000_s1044" style="position:absolute;flip:x;visibility:visible;mso-wrap-style:square" from="23526,16764" to="2586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<v:stroke joinstyle="miter"/>
                </v:line>
                <v:line id="Straight Connector 24" o:spid="_x0000_s1045" style="position:absolute;flip:x;visibility:visible;mso-wrap-style:square" from="14954,1047" to="17287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<v:stroke joinstyle="miter"/>
                </v:line>
                <v:line id="Straight Connector 25" o:spid="_x0000_s1046" style="position:absolute;flip:x;visibility:visible;mso-wrap-style:square" from="14954,19812" to="17287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47" style="position:absolute;flip:x;visibility:visible;mso-wrap-style:square" from="14954,7334" to="17287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<v:stroke joinstyle="miter"/>
                </v:line>
                <v:line id="Straight Connector 27" o:spid="_x0000_s1048" style="position:absolute;flip:x;visibility:visible;mso-wrap-style:square" from="14954,13620" to="17287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49" style="position:absolute;visibility:visible;mso-wrap-style:square" from="7429,1047" to="7429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  <v:line id="Straight Connector 32" o:spid="_x0000_s1050" style="position:absolute;visibility:visible;mso-wrap-style:square" from="7429,13716" to="7429,15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<v:stroke joinstyle="miter"/>
                </v:line>
                <v:line id="Straight Connector 34" o:spid="_x0000_s1051" style="position:absolute;visibility:visible;mso-wrap-style:square" from="7429,16192" to="7429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" strokecolor="black [3213]" strokeweight=".5pt">
                  <v:stroke dashstyle="dash" joinstyle="miter"/>
                </v:line>
                <v:line id="Straight Connector 39" o:spid="_x0000_s1052" style="position:absolute;flip:y;visibility:visible;mso-wrap-style:square" from="7429,18859" to="7429,19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rN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PASSs3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53" style="position:absolute;visibility:visible;mso-wrap-style:square" from="17240,1047" to="1724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<v:stroke joinstyle="miter"/>
                </v:line>
                <v:line id="Straight Connector 42" o:spid="_x0000_s1054" style="position:absolute;visibility:visible;mso-wrap-style:square" from="17240,13525" to="17240,15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<v:stroke joinstyle="miter"/>
                </v:line>
                <v:line id="Straight Connector 43" o:spid="_x0000_s1055" style="position:absolute;visibility:visible;mso-wrap-style:square" from="17240,16002" to="17240,18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" strokecolor="black [3213]" strokeweight=".5pt">
                  <v:stroke dashstyle="dash" joinstyle="miter"/>
                </v:line>
                <v:line id="Straight Connector 44" o:spid="_x0000_s1056" style="position:absolute;flip:y;visibility:visible;mso-wrap-style:square" from="17240,18764" to="17240,19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lV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OBl6VXEAAAA2wAAAA8A&#10;AAAAAAAAAAAAAAAABwIAAGRycy9kb3ducmV2LnhtbFBLBQYAAAAAAwADALcAAAD4AgAAAAA=&#10;" strokecolor="black [3213]" strokeweight=".5pt">
                  <v:stroke joinstyle="miter"/>
                </v:line>
                <v:line id="Straight Connector 46" o:spid="_x0000_s1057" style="position:absolute;visibility:visible;mso-wrap-style:square" from="17240,10287" to="19251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7" o:spid="_x0000_s1058" type="#_x0000_t120" style="position:absolute;left:19335;top:914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" filled="f" strokecolor="black [3213]" strokeweight="1pt">
                  <v:stroke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8" o:spid="_x0000_s1059" type="#_x0000_t5" style="position:absolute;left:19526;top:11430;width:1829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" filled="f" strokecolor="black [3213]" strokeweight="1pt"/>
                <v:line id="Straight Connector 49" o:spid="_x0000_s1060" style="position:absolute;visibility:visible;mso-wrap-style:square" from="21526,10287" to="23431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61" style="position:absolute;visibility:visible;mso-wrap-style:square" from="23526,4000" to="23526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<v:stroke joinstyle="miter"/>
                </v:line>
                <v:line id="Straight Connector 53" o:spid="_x0000_s1062" style="position:absolute;visibility:visible;mso-wrap-style:square" from="23526,12382" to="23526,1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" strokecolor="black [3213]" strokeweight=".5pt">
                  <v:stroke dashstyle="dash" joinstyle="miter"/>
                </v:line>
                <v:line id="Straight Connector 55" o:spid="_x0000_s1063" style="position:absolute;flip:x y;visibility:visible;mso-wrap-style:square" from="23526,14763" to="23526,16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" strokecolor="black [3213]" strokeweight=".5pt">
                  <v:stroke joinstyle="miter"/>
                </v:line>
                <v:line id="Straight Connector 59" o:spid="_x0000_s1064" style="position:absolute;flip:x;visibility:visible;mso-wrap-style:square" from="31051,4000" to="33385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<v:stroke joinstyle="miter"/>
                </v:line>
                <v:line id="Straight Connector 60" o:spid="_x0000_s1065" style="position:absolute;flip:x;visibility:visible;mso-wrap-style:square" from="31051,10287" to="33385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" strokecolor="black [3213]" strokeweight=".5pt">
                  <v:stroke joinstyle="miter"/>
                </v:line>
                <v:line id="Straight Connector 61" o:spid="_x0000_s1066" style="position:absolute;flip:x;visibility:visible;mso-wrap-style:square" from="31051,16764" to="33385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<v:stroke joinstyle="miter"/>
                </v:line>
                <v:line id="Straight Connector 62" o:spid="_x0000_s1067" style="position:absolute;visibility:visible;mso-wrap-style:square" from="33337,4000" to="33337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<v:stroke joinstyle="miter"/>
                </v:line>
                <v:line id="Straight Connector 63" o:spid="_x0000_s1068" style="position:absolute;visibility:visible;mso-wrap-style:square" from="33337,12382" to="33337,1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" strokecolor="black [3213]" strokeweight=".5pt">
                  <v:stroke dashstyle="dash" joinstyle="miter"/>
                </v:line>
                <v:line id="Straight Connector 64" o:spid="_x0000_s1069" style="position:absolute;flip:x y;visibility:visible;mso-wrap-style:square" from="33337,14763" to="33337,16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" strokecolor="black [3213]" strokeweight=".5pt">
                  <v:stroke joinstyle="miter"/>
                </v:line>
                <v:line id="Straight Connector 65" o:spid="_x0000_s1070" style="position:absolute;visibility:visible;mso-wrap-style:square" from="33432,10287" to="35444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<v:stroke joinstyle="miter"/>
                </v:line>
                <v:shape id="Flowchart: Connector 66" o:spid="_x0000_s1071" type="#_x0000_t120" style="position:absolute;left:35528;top:914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" filled="f" strokecolor="black [3213]" strokeweight="1pt">
                  <v:stroke joinstyle="miter"/>
                </v:shape>
                <v:shape id="Isosceles Triangle 67" o:spid="_x0000_s1072" type="#_x0000_t5" style="position:absolute;left:35814;top:11430;width:182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" filled="f" strokecolor="black [3213]" strokeweight="1pt"/>
                <v:line id="Straight Connector 68" o:spid="_x0000_s1073" style="position:absolute;visibility:visible;mso-wrap-style:square" from="37814,10287" to="39719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Gl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NkzwaXEAAAA2wAAAA8A&#10;AAAAAAAAAAAAAAAABwIAAGRycy9kb3ducmV2LnhtbFBLBQYAAAAAAwADALcAAAD4AgAAAAA=&#10;" strokecolor="black [3213]" strokeweight=".5pt">
                  <v:stroke joinstyle="miter"/>
                </v:line>
                <v:line id="Straight Connector 70" o:spid="_x0000_s1074" style="position:absolute;visibility:visible;mso-wrap-style:square" from="39624,6572" to="39624,1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" strokecolor="black [3213]" strokeweight=".5pt">
                  <v:stroke joinstyle="miter"/>
                </v:line>
                <v:line id="Straight Connector 73" o:spid="_x0000_s1075" style="position:absolute;visibility:visible;mso-wrap-style:square" from="39624,9620" to="39624,1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" strokecolor="black [3213]" strokeweight=".5pt">
                  <v:stroke dashstyle="dash" joinstyle="miter"/>
                </v:line>
                <v:line id="Straight Connector 75" o:spid="_x0000_s1076" style="position:absolute;flip:y;visibility:visible;mso-wrap-style:square" from="39624,12001" to="39624,13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72f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TeH+Jf0AufwHAAD//wMAUEsBAi0AFAAGAAgAAAAhANvh9svuAAAAhQEAABMAAAAAAAAAAAAA&#10;AAAAAAAAAFtDb250ZW50X1R5cGVzXS54bWxQSwECLQAUAAYACAAAACEAWvQsW78AAAAVAQAACwAA&#10;AAAAAAAAAAAAAAAfAQAAX3JlbHMvLnJlbHNQSwECLQAUAAYACAAAACEA3tu9n8MAAADbAAAADwAA&#10;AAAAAAAAAAAAAAAHAgAAZHJzL2Rvd25yZXYueG1sUEsFBgAAAAADAAMAtwAAAPcCAAAAAA==&#10;" strokecolor="black [3213]" strokeweight=".5pt">
                  <v:stroke joinstyle="miter"/>
                </v:line>
                <v:line id="Straight Connector 76" o:spid="_x0000_s1077" style="position:absolute;flip:x;visibility:visible;mso-wrap-style:square" from="47148,6477" to="49482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" strokecolor="black [3213]" strokeweight=".5pt">
                  <v:stroke joinstyle="miter"/>
                </v:line>
                <v:line id="Straight Connector 77" o:spid="_x0000_s1078" style="position:absolute;flip:x;visibility:visible;mso-wrap-style:square" from="47148,13716" to="4943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<v:stroke joinstyle="miter"/>
                </v:line>
                <v:line id="Straight Connector 78" o:spid="_x0000_s1079" style="position:absolute;visibility:visible;mso-wrap-style:square" from="49434,6477" to="49434,10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<v:stroke joinstyle="miter"/>
                </v:line>
                <v:line id="Straight Connector 79" o:spid="_x0000_s1080" style="position:absolute;visibility:visible;mso-wrap-style:square" from="49434,9810" to="49434,13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" strokecolor="black [3213]" strokeweight=".5pt">
                  <v:stroke dashstyle="dash" joinstyle="miter"/>
                </v:line>
                <v:line id="Straight Connector 81" o:spid="_x0000_s1081" style="position:absolute;flip:x y;visibility:visible;mso-wrap-style:square" from="49434,11906" to="49434,1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5" o:spid="_x0000_s1082" type="#_x0000_t32" style="position:absolute;left:2190;top:11049;width:5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86" o:spid="_x0000_s1083" type="#_x0000_t32" style="position:absolute;left:49530;top:11049;width:5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" strokecolor="black [3213]" strokeweight=".5pt">
                  <v:stroke endarrow="block" joinstyle="miter"/>
                </v:shape>
                <v:line id="Straight Connector 88" o:spid="_x0000_s1084" style="position:absolute;visibility:visible;mso-wrap-style:square" from="12382,2190" to="12382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dfxAAAANsAAAAPAAAAZHJzL2Rvd25yZXYueG1sRI9BawIx&#10;FITvBf9DeIK3mrVgcbdGEUEQPZSuCj0+Nq+bpZuX7CbV9d+bQqHHYWa+YZbrwbbiSn1oHCuYTTMQ&#10;xJXTDdcKzqfd8wJEiMgaW8ek4E4B1qvR0xIL7W78Qdcy1iJBOBSowMToCylDZchimDpPnLwv11uM&#10;Sfa11D3eEty28iXLXqX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Gk/J1/EAAAA2wAAAA8A&#10;AAAAAAAAAAAAAAAABwIAAGRycy9kb3ducmV2LnhtbFBLBQYAAAAAAwADALcAAAD4AgAAAAA=&#10;" strokecolor="black [3213]" strokeweight=".5pt">
                  <v:stroke joinstyle="miter"/>
                </v:line>
                <v:line id="Straight Connector 89" o:spid="_x0000_s1085" style="position:absolute;visibility:visible;mso-wrap-style:square" from="12382,8477" to="12382,10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gf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/r05f0A2T5CwAA//8DAFBLAQItABQABgAIAAAAIQDb4fbL7gAAAIUBAAATAAAAAAAAAAAAAAAA&#10;AAAAAABbQ29udGVudF9UeXBlc10ueG1sUEsBAi0AFAAGAAgAAAAhAFr0LFu/AAAAFQEAAAsAAAAA&#10;AAAAAAAAAAAAHwEAAF9yZWxzLy5yZWxzUEsBAi0AFAAGAAgAAAAhAH3cGB/BAAAA2wAAAA8AAAAA&#10;AAAAAAAAAAAABwIAAGRycy9kb3ducmV2LnhtbFBLBQYAAAAAAwADALcAAAD1AgAAAAA=&#10;" strokecolor="black [3213]" strokeweight=".5pt">
                  <v:stroke joinstyle="miter"/>
                </v:line>
                <v:line id="Straight Connector 90" o:spid="_x0000_s1086" style="position:absolute;visibility:visible;mso-wrap-style:square" from="12382,14763" to="12382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" strokecolor="black [3213]" strokeweight=".5pt">
                  <v:stroke joinstyle="miter"/>
                </v:line>
                <v:line id="Straight Connector 91" o:spid="_x0000_s1087" style="position:absolute;visibility:visible;mso-wrap-style:square" from="12573,21050" to="12573,2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Pz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8jn8fUk/QK7uAAAA//8DAFBLAQItABQABgAIAAAAIQDb4fbL7gAAAIUBAAATAAAAAAAAAAAA&#10;AAAAAAAAAABbQ29udGVudF9UeXBlc10ueG1sUEsBAi0AFAAGAAgAAAAhAFr0LFu/AAAAFQEAAAsA&#10;AAAAAAAAAAAAAAAAHwEAAF9yZWxzLy5yZWxzUEsBAi0AFAAGAAgAAAAhAOJCI/PEAAAA2wAAAA8A&#10;AAAAAAAAAAAAAAAABwIAAGRycy9kb3ducmV2LnhtbFBLBQYAAAAAAwADALcAAAD4AgAAAAA=&#10;" strokecolor="black [3213]" strokeweight=".5pt">
                  <v:stroke joinstyle="miter"/>
                </v:line>
                <v:line id="Straight Connector 92" o:spid="_x0000_s1088" style="position:absolute;visibility:visible;mso-wrap-style:square" from="28575,4953" to="28575,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Zo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I0OhmjEAAAA2wAAAA8A&#10;AAAAAAAAAAAAAAAABwIAAGRycy9kb3ducmV2LnhtbFBLBQYAAAAAAwADALcAAAD4AgAAAAA=&#10;" strokecolor="black [3213]" strokeweight=".5pt">
                  <v:stroke joinstyle="miter"/>
                </v:line>
                <v:line id="Straight Connector 93" o:spid="_x0000_s1089" style="position:absolute;visibility:visible;mso-wrap-style:square" from="44577,14763" to="44577,16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4c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ALnHhzEAAAA2wAAAA8A&#10;AAAAAAAAAAAAAAAABwIAAGRycy9kb3ducmV2LnhtbFBLBQYAAAAAAwADALcAAAD4AgAAAAA=&#10;" strokecolor="black [3213]" strokeweight=".5pt">
                  <v:stroke joinstyle="miter"/>
                </v:line>
                <v:line id="Straight Connector 94" o:spid="_x0000_s1090" style="position:absolute;visibility:visible;mso-wrap-style:square" from="44577,7620" to="44577,9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7uH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8jn8fUk/QC7vAAAA//8DAFBLAQItABQABgAIAAAAIQDb4fbL7gAAAIUBAAATAAAAAAAAAAAA&#10;AAAAAAAAAABbQ29udGVudF9UeXBlc10ueG1sUEsBAi0AFAAGAAgAAAAhAFr0LFu/AAAAFQEAAAsA&#10;AAAAAAAAAAAAAAAAHwEAAF9yZWxzLy5yZWxzUEsBAi0AFAAGAAgAAAAhAG2ru4fEAAAA2wAAAA8A&#10;AAAAAAAAAAAAAAAABwIAAGRycy9kb3ducmV2LnhtbFBLBQYAAAAAAwADALcAAAD4AgAAAAA=&#10;" strokecolor="black [3213]" strokeweight=".5pt">
                  <v:stroke joinstyle="miter"/>
                </v:line>
                <v:line id="Straight Connector 95" o:spid="_x0000_s1091" style="position:absolute;visibility:visible;mso-wrap-style:square" from="28575,17907" to="28575,1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Xw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8gX8fkk/QK4eAAAA//8DAFBLAQItABQABgAIAAAAIQDb4fbL7gAAAIUBAAATAAAAAAAAAAAA&#10;AAAAAAAAAABbQ29udGVudF9UeXBlc10ueG1sUEsBAi0AFAAGAAgAAAAhAFr0LFu/AAAAFQEAAAsA&#10;AAAAAAAAAAAAAAAAHwEAAF9yZWxzLy5yZWxzUEsBAi0AFAAGAAgAAAAhAJ15JfDEAAAA2wAAAA8A&#10;AAAAAAAAAAAAAAAABwIAAGRycy9kb3ducmV2LnhtbFBLBQYAAAAAAwADALcAAAD4AgAAAAA=&#10;" strokecolor="black [3213]" strokeweight=".5pt">
                  <v:stroke joinstyle="miter"/>
                </v:line>
                <v:line id="Straight Connector 96" o:spid="_x0000_s1092" style="position:absolute;visibility:visible;mso-wrap-style:square" from="28575,11430" to="28575,1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    <v:stroke joinstyle="miter"/>
                </v:line>
                <v:line id="Straight Connector 98" o:spid="_x0000_s1093" style="position:absolute;visibility:visible;mso-wrap-style:square" from="12382,4000" to="1624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<v:stroke joinstyle="miter"/>
                </v:line>
                <v:line id="Straight Connector 100" o:spid="_x0000_s1094" style="position:absolute;visibility:visible;mso-wrap-style:square" from="12382,10287" to="1624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2wE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OdyfSRfIzS8AAAD//wMAUEsBAi0AFAAGAAgAAAAhANvh9svuAAAAhQEAABMAAAAAAAAAAAAA&#10;AAAAAAAAAFtDb250ZW50X1R5cGVzXS54bWxQSwECLQAUAAYACAAAACEAWvQsW78AAAAVAQAACwAA&#10;AAAAAAAAAAAAAAAfAQAAX3JlbHMvLnJlbHNQSwECLQAUAAYACAAAACEAt99sBMMAAADcAAAADwAA&#10;AAAAAAAAAAAAAAAHAgAAZHJzL2Rvd25yZXYueG1sUEsFBgAAAAADAAMAtwAAAPcCAAAAAA==&#10;" strokecolor="black [3213]" strokeweight=".5pt">
                  <v:stroke joinstyle="miter"/>
                </v:line>
                <v:line id="Straight Connector 101" o:spid="_x0000_s1095" style="position:absolute;visibility:visible;mso-wrap-style:square" from="12382,16573" to="16240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Jz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" strokecolor="black [3213]" strokeweight=".5pt">
                  <v:stroke joinstyle="miter"/>
                </v:line>
                <v:line id="Straight Connector 102" o:spid="_x0000_s1096" style="position:absolute;visibility:visible;mso-wrap-style:square" from="12573,22860" to="16230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Vfo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KEFX6MMAAADcAAAADwAA&#10;AAAAAAAAAAAAAAAHAgAAZHJzL2Rvd25yZXYueG1sUEsFBgAAAAADAAMAtwAAAPcCAAAAAA==&#10;" strokecolor="black [3213]" strokeweight=".5pt">
                  <v:stroke joinstyle="miter"/>
                </v:line>
                <v:line id="Straight Connector 103" o:spid="_x0000_s1097" style="position:absolute;visibility:visible;mso-wrap-style:square" from="44577,16478" to="48434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+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p6jPnMMAAADcAAAADwAA&#10;AAAAAAAAAAAAAAAHAgAAZHJzL2Rvd25yZXYueG1sUEsFBgAAAAADAAMAtwAAAPcCAAAAAA==&#10;" strokecolor="black [3213]" strokeweight=".5pt">
                  <v:stroke joinstyle="miter"/>
                </v:line>
                <v:line id="Straight Connector 104" o:spid="_x0000_s1098" style="position:absolute;visibility:visible;mso-wrap-style:square" from="44672,9429" to="48529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" strokecolor="black [3213]" strokeweight=".5pt">
                  <v:stroke joinstyle="miter"/>
                </v:line>
                <v:line id="Straight Connector 105" o:spid="_x0000_s1099" style="position:absolute;visibility:visible;mso-wrap-style:square" from="28575,19716" to="32432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Rw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" strokecolor="black [3213]" strokeweight=".5pt">
                  <v:stroke joinstyle="miter"/>
                </v:line>
                <v:line id="Straight Connector 106" o:spid="_x0000_s1100" style="position:absolute;visibility:visible;mso-wrap-style:square" from="28575,13144" to="32432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<v:stroke joinstyle="miter"/>
                </v:line>
                <v:line id="Straight Connector 107" o:spid="_x0000_s1101" style="position:absolute;visibility:visible;mso-wrap-style:square" from="28575,6667" to="324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<v:stroke joinstyle="miter"/>
                </v:line>
                <v:line id="Straight Connector 110" o:spid="_x0000_s1102" style="position:absolute;visibility:visible;mso-wrap-style:square" from="16192,4000" to="16192,2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rZ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OdyfSRfIzS8AAAD//wMAUEsBAi0AFAAGAAgAAAAhANvh9svuAAAAhQEAABMAAAAAAAAAAAAA&#10;AAAAAAAAAFtDb250ZW50X1R5cGVzXS54bWxQSwECLQAUAAYACAAAACEAWvQsW78AAAAVAQAACwAA&#10;AAAAAAAAAAAAAAAfAQAAX3JlbHMvLnJlbHNQSwECLQAUAAYACAAAACEAMgb62cMAAADcAAAADwAA&#10;AAAAAAAAAAAAAAAHAgAAZHJzL2Rvd25yZXYueG1sUEsFBgAAAAADAAMAtwAAAPcCAAAAAA==&#10;" strokecolor="black [3213]" strokeweight=".5pt">
                  <v:stroke joinstyle="miter"/>
                </v:line>
                <v:line id="Straight Connector 111" o:spid="_x0000_s1103" style="position:absolute;visibility:visible;mso-wrap-style:square" from="32480,6667" to="32480,25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" strokecolor="black [3213]" strokeweight=".5pt">
                  <v:stroke joinstyle="miter"/>
                </v:line>
                <v:line id="Straight Connector 112" o:spid="_x0000_s1104" style="position:absolute;visibility:visible;mso-wrap-style:square" from="48482,9429" to="48482,2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E1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pfPMD5mXSBXP8DAAD//wMAUEsBAi0AFAAGAAgAAAAhANvh9svuAAAAhQEAABMAAAAAAAAAAAAA&#10;AAAAAAAAAFtDb250ZW50X1R5cGVzXS54bWxQSwECLQAUAAYACAAAACEAWvQsW78AAAAVAQAACwAA&#10;AAAAAAAAAAAAAAAfAQAAX3JlbHMvLnJlbHNQSwECLQAUAAYACAAAACEArZjBNcMAAADcAAAADwAA&#10;AAAAAAAAAAAAAAAHAgAAZHJzL2Rvd25yZXYueG1sUEsFBgAAAAADAAMAtwAAAPcCAAAAAA==&#10;" strokecolor="black [3213]" strokeweight=".5pt">
                  <v:stroke joinstyle="miter"/>
                </v:line>
                <v:shape id="Straight Arrow Connector 114" o:spid="_x0000_s1105" type="#_x0000_t32" style="position:absolute;left:16192;top:25908;width:38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5" o:spid="_x0000_s1106" type="#_x0000_t202" style="position:absolute;top:8763;width:71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:rsidR="00C739EF" w:rsidRDefault="00C739EF" w:rsidP="00C739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739EF">
                          <w:rPr>
                            <w:color w:val="000000" w:themeColor="text1"/>
                            <w:kern w:val="24"/>
                            <w:szCs w:val="36"/>
                          </w:rPr>
                          <w:t>Feed</w:t>
                        </w:r>
                      </w:p>
                    </w:txbxContent>
                  </v:textbox>
                </v:shape>
                <v:shape id="TextBox 116" o:spid="_x0000_s1107" type="#_x0000_t202" style="position:absolute;left:48196;top:8382;width:1101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" filled="f" stroked="f">
                  <v:textbox style="mso-fit-shape-to-text:t">
                    <w:txbxContent>
                      <w:p w:rsidR="00C739EF" w:rsidRDefault="00C739EF" w:rsidP="00C739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C739EF">
                          <w:rPr>
                            <w:color w:val="000000" w:themeColor="text1"/>
                            <w:kern w:val="24"/>
                            <w:szCs w:val="36"/>
                          </w:rPr>
                          <w:t>Retentate</w:t>
                        </w:r>
                        <w:proofErr w:type="spellEnd"/>
                      </w:p>
                    </w:txbxContent>
                  </v:textbox>
                </v:shape>
                <v:shape id="TextBox 117" o:spid="_x0000_s1108" type="#_x0000_t202" style="position:absolute;left:48768;top:23336;width:110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<v:textbox style="mso-fit-shape-to-text:t">
                    <w:txbxContent>
                      <w:p w:rsidR="00C739EF" w:rsidRDefault="00C739EF" w:rsidP="00C739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C739EF">
                          <w:rPr>
                            <w:color w:val="000000" w:themeColor="text1"/>
                            <w:kern w:val="24"/>
                            <w:szCs w:val="36"/>
                          </w:rPr>
                          <w:t>Permeate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3A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0E"/>
    <w:rsid w:val="003A60DE"/>
    <w:rsid w:val="00853F4E"/>
    <w:rsid w:val="0089410E"/>
    <w:rsid w:val="00AD6F16"/>
    <w:rsid w:val="00B1007B"/>
    <w:rsid w:val="00C7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66B21-66F0-4A04-88C7-AF00149D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9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98818FF4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Christoffer, Alyssa S</dc:creator>
  <cp:keywords/>
  <dc:description/>
  <cp:lastModifiedBy>Christoffer, Alyssa S</cp:lastModifiedBy>
  <cp:revision>1</cp:revision>
  <dcterms:created xsi:type="dcterms:W3CDTF">2019-01-10T17:40:00Z</dcterms:created>
  <dcterms:modified xsi:type="dcterms:W3CDTF">2019-01-10T18:16:00Z</dcterms:modified>
</cp:coreProperties>
</file>